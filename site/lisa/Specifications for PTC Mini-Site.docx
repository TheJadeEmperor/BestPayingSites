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D4A" w:rsidRDefault="00ED3D4A" w:rsidP="00F32DC0">
      <w:pPr>
        <w:ind w:left="90"/>
      </w:pPr>
    </w:p>
    <w:p w:rsidR="00ED3D4A" w:rsidRDefault="00ED3D4A" w:rsidP="00F32DC0">
      <w:pPr>
        <w:ind w:left="90"/>
      </w:pPr>
    </w:p>
    <w:p w:rsidR="00ED3D4A" w:rsidRDefault="00ED3D4A" w:rsidP="00F32DC0">
      <w:pPr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Specifications for PTC mini-site</w:t>
      </w:r>
    </w:p>
    <w:p w:rsidR="00ED3D4A" w:rsidRDefault="00ED3D4A" w:rsidP="00F32DC0">
      <w:pPr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Layout:  I would like to use layout A for my mini-site. I would like my site to have 1 page. </w:t>
      </w:r>
    </w:p>
    <w:p w:rsidR="00ED3D4A" w:rsidRDefault="00ED3D4A" w:rsidP="00F32DC0">
      <w:pPr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Learn to Earn Money on Paid To Clicks:</w:t>
      </w:r>
    </w:p>
    <w:p w:rsidR="00ED3D4A" w:rsidRDefault="00ED3D4A" w:rsidP="00F32DC0">
      <w:pPr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hand side of page: (Banner html codes are below each site)</w:t>
      </w:r>
    </w:p>
    <w:p w:rsidR="00ED3D4A" w:rsidRDefault="00ED3D4A" w:rsidP="00EB2866">
      <w:pPr>
        <w:ind w:left="90"/>
        <w:rPr>
          <w:rFonts w:ascii="Arial" w:hAnsi="Arial" w:cs="Arial"/>
          <w:sz w:val="24"/>
          <w:szCs w:val="24"/>
        </w:rPr>
      </w:pPr>
      <w:bookmarkStart w:id="0" w:name="OLE_LINK1"/>
      <w:r>
        <w:rPr>
          <w:rFonts w:ascii="Arial" w:hAnsi="Arial" w:cs="Arial"/>
          <w:sz w:val="24"/>
          <w:szCs w:val="24"/>
        </w:rPr>
        <w:t xml:space="preserve">PTC Professor: Training you to earn with PTC sites!!! </w:t>
      </w:r>
    </w:p>
    <w:p w:rsidR="00ED3D4A" w:rsidRDefault="00ED3D4A" w:rsidP="00EB2866">
      <w:pPr>
        <w:ind w:left="90"/>
        <w:rPr>
          <w:rFonts w:ascii="Arial" w:hAnsi="Arial" w:cs="Arial"/>
          <w:sz w:val="24"/>
          <w:szCs w:val="24"/>
        </w:rPr>
      </w:pPr>
      <w:bookmarkStart w:id="1" w:name="OLE_LINK2"/>
      <w:r>
        <w:rPr>
          <w:rFonts w:ascii="Arial" w:hAnsi="Arial" w:cs="Arial"/>
          <w:sz w:val="24"/>
          <w:szCs w:val="24"/>
        </w:rPr>
        <w:t>Don’t forget to fill in the downline builder and click on your ads in each PTC site</w:t>
      </w:r>
      <w:bookmarkStart w:id="2" w:name="_GoBack"/>
      <w:bookmarkEnd w:id="2"/>
      <w:r>
        <w:rPr>
          <w:rFonts w:ascii="Arial" w:hAnsi="Arial" w:cs="Arial"/>
          <w:sz w:val="24"/>
          <w:szCs w:val="24"/>
        </w:rPr>
        <w:t xml:space="preserve"> to earn points toward advertising.</w:t>
      </w:r>
    </w:p>
    <w:p w:rsidR="00ED3D4A" w:rsidRDefault="00ED3D4A" w:rsidP="00F32DC0">
      <w:pPr>
        <w:ind w:left="90"/>
        <w:rPr>
          <w:rFonts w:ascii="Arial" w:hAnsi="Arial" w:cs="Arial"/>
          <w:sz w:val="24"/>
          <w:szCs w:val="24"/>
        </w:rPr>
      </w:pPr>
      <w:bookmarkStart w:id="3" w:name="OLE_LINK3"/>
      <w:bookmarkEnd w:id="0"/>
      <w:bookmarkEnd w:id="1"/>
      <w:r w:rsidRPr="00D160F8">
        <w:rPr>
          <w:rFonts w:ascii="Arial" w:hAnsi="Arial" w:cs="Arial"/>
          <w:sz w:val="24"/>
          <w:szCs w:val="24"/>
        </w:rPr>
        <w:t>&lt;a href='http://trck.me/325973/banner.php' target='_blank'&gt;&lt;img src='http://trck.me/325973/banner.jpg' border='0'&gt;&lt;/a&gt;</w:t>
      </w:r>
    </w:p>
    <w:p w:rsidR="00ED3D4A" w:rsidRDefault="00ED3D4A" w:rsidP="00F32DC0">
      <w:pPr>
        <w:ind w:left="90"/>
        <w:rPr>
          <w:rFonts w:ascii="Arial" w:hAnsi="Arial" w:cs="Arial"/>
          <w:sz w:val="24"/>
          <w:szCs w:val="24"/>
        </w:rPr>
      </w:pPr>
      <w:bookmarkStart w:id="4" w:name="OLE_LINK4"/>
      <w:bookmarkEnd w:id="3"/>
      <w:r>
        <w:rPr>
          <w:rFonts w:ascii="Arial" w:hAnsi="Arial" w:cs="Arial"/>
          <w:sz w:val="24"/>
          <w:szCs w:val="24"/>
        </w:rPr>
        <w:t>Rocket Responder: Simple to use autoresponder. Walks you through the process of setting up your autoresponder.</w:t>
      </w:r>
    </w:p>
    <w:p w:rsidR="00ED3D4A" w:rsidRDefault="00ED3D4A" w:rsidP="00B16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188">
        <w:rPr>
          <w:rFonts w:ascii="Courier New" w:hAnsi="Courier New" w:cs="Courier New"/>
          <w:sz w:val="20"/>
          <w:szCs w:val="20"/>
        </w:rPr>
        <w:t>&lt;a href='http://trck.me/325971/banner.php' target='_blank'&gt;&lt;img src='http://trck.me/325971/banner.jpg' border='0'&gt;&lt;/a&gt;</w:t>
      </w:r>
    </w:p>
    <w:p w:rsidR="00ED3D4A" w:rsidRDefault="00ED3D4A" w:rsidP="00B16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3D4A" w:rsidRDefault="00ED3D4A" w:rsidP="00B16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3D4A" w:rsidRDefault="00ED3D4A" w:rsidP="00B16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 to Use Traffic Exchanges to Drive Traffic and Get Referrals to your PTC Downlines. Join Click Track Profit for Step by Step Learning.</w:t>
      </w:r>
    </w:p>
    <w:p w:rsidR="00ED3D4A" w:rsidRDefault="00ED3D4A" w:rsidP="00B16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D3D4A" w:rsidRDefault="00ED3D4A" w:rsidP="00B16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The principles and skills you will learn in Click, Track, Profit are transferrable to any online business. </w:t>
      </w:r>
    </w:p>
    <w:p w:rsidR="00ED3D4A" w:rsidRDefault="00ED3D4A" w:rsidP="00B16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3D4A" w:rsidRDefault="00ED3D4A" w:rsidP="00B16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6DB7">
        <w:rPr>
          <w:rFonts w:ascii="Courier New" w:hAnsi="Courier New" w:cs="Courier New"/>
          <w:sz w:val="20"/>
          <w:szCs w:val="20"/>
        </w:rPr>
        <w:t>&lt;a href='http://trck.me/146453/banner.php' target='_blank'&gt;&lt;img src='http://trck.me/146453/banner.jpg' border='0'&gt;&lt;/a&gt;</w:t>
      </w:r>
    </w:p>
    <w:p w:rsidR="00ED3D4A" w:rsidRDefault="00ED3D4A" w:rsidP="00B16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3D4A" w:rsidRPr="00B16436" w:rsidRDefault="00ED3D4A" w:rsidP="00B16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3D4A" w:rsidRDefault="00ED3D4A" w:rsidP="00F32DC0">
      <w:pPr>
        <w:ind w:left="90"/>
        <w:rPr>
          <w:rFonts w:ascii="Arial" w:hAnsi="Arial" w:cs="Arial"/>
          <w:sz w:val="24"/>
          <w:szCs w:val="24"/>
        </w:rPr>
      </w:pPr>
    </w:p>
    <w:bookmarkEnd w:id="4"/>
    <w:p w:rsidR="00ED3D4A" w:rsidRDefault="00ED3D4A" w:rsidP="00F32DC0">
      <w:pPr>
        <w:ind w:left="90"/>
        <w:rPr>
          <w:rFonts w:ascii="Arial" w:hAnsi="Arial" w:cs="Arial"/>
          <w:sz w:val="24"/>
          <w:szCs w:val="24"/>
        </w:rPr>
      </w:pPr>
    </w:p>
    <w:p w:rsidR="00ED3D4A" w:rsidRDefault="00ED3D4A" w:rsidP="00F32DC0">
      <w:pPr>
        <w:ind w:left="90"/>
        <w:rPr>
          <w:rFonts w:ascii="Arial" w:hAnsi="Arial" w:cs="Arial"/>
          <w:sz w:val="24"/>
          <w:szCs w:val="24"/>
        </w:rPr>
      </w:pPr>
    </w:p>
    <w:p w:rsidR="00ED3D4A" w:rsidRDefault="00ED3D4A" w:rsidP="00F32DC0">
      <w:pPr>
        <w:ind w:left="90"/>
        <w:rPr>
          <w:rFonts w:ascii="Arial" w:hAnsi="Arial" w:cs="Arial"/>
          <w:sz w:val="24"/>
          <w:szCs w:val="24"/>
        </w:rPr>
      </w:pPr>
    </w:p>
    <w:p w:rsidR="00ED3D4A" w:rsidRDefault="00ED3D4A" w:rsidP="00F32DC0">
      <w:pPr>
        <w:ind w:left="90"/>
        <w:rPr>
          <w:rFonts w:ascii="Arial" w:hAnsi="Arial" w:cs="Arial"/>
          <w:sz w:val="24"/>
          <w:szCs w:val="24"/>
        </w:rPr>
      </w:pPr>
    </w:p>
    <w:p w:rsidR="00ED3D4A" w:rsidRDefault="00ED3D4A" w:rsidP="00D366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right side of the page I would like to have my Autoresponder form code:</w:t>
      </w:r>
    </w:p>
    <w:p w:rsidR="00ED3D4A" w:rsidRPr="00404203" w:rsidRDefault="00ED3D4A" w:rsidP="00404203">
      <w:pPr>
        <w:rPr>
          <w:rFonts w:ascii="Arial" w:hAnsi="Arial" w:cs="Arial"/>
          <w:sz w:val="24"/>
          <w:szCs w:val="24"/>
        </w:rPr>
      </w:pPr>
      <w:bookmarkStart w:id="5" w:name="OLE_LINK5"/>
      <w:r w:rsidRPr="00404203">
        <w:rPr>
          <w:rFonts w:ascii="Arial" w:hAnsi="Arial" w:cs="Arial"/>
          <w:sz w:val="24"/>
          <w:szCs w:val="24"/>
        </w:rPr>
        <w:t>&lt;div id="box" style="background-color: #9999ff; width:300px; border: 2px solid #555555; border-radius: 15px; display:block; overflow: hidden;"&gt;</w:t>
      </w:r>
    </w:p>
    <w:p w:rsidR="00ED3D4A" w:rsidRPr="00404203" w:rsidRDefault="00ED3D4A" w:rsidP="00404203">
      <w:pPr>
        <w:rPr>
          <w:rFonts w:ascii="Arial" w:hAnsi="Arial" w:cs="Arial"/>
          <w:sz w:val="24"/>
          <w:szCs w:val="24"/>
        </w:rPr>
      </w:pPr>
      <w:r w:rsidRPr="00404203">
        <w:rPr>
          <w:rFonts w:ascii="Arial" w:hAnsi="Arial" w:cs="Arial"/>
          <w:sz w:val="24"/>
          <w:szCs w:val="24"/>
        </w:rPr>
        <w:t>&lt;form method=POST action="http://rocketresponder.com/subscribe/" style="margin:0px;"&gt;</w:t>
      </w:r>
    </w:p>
    <w:p w:rsidR="00ED3D4A" w:rsidRPr="00404203" w:rsidRDefault="00ED3D4A" w:rsidP="00404203">
      <w:pPr>
        <w:rPr>
          <w:rFonts w:ascii="Arial" w:hAnsi="Arial" w:cs="Arial"/>
          <w:sz w:val="24"/>
          <w:szCs w:val="24"/>
        </w:rPr>
      </w:pPr>
      <w:r w:rsidRPr="00404203">
        <w:rPr>
          <w:rFonts w:ascii="Arial" w:hAnsi="Arial" w:cs="Arial"/>
          <w:sz w:val="24"/>
          <w:szCs w:val="24"/>
        </w:rPr>
        <w:t>&lt;input type=hidden name="ID" value="ptcte"&gt;</w:t>
      </w:r>
    </w:p>
    <w:p w:rsidR="00ED3D4A" w:rsidRPr="00404203" w:rsidRDefault="00ED3D4A" w:rsidP="00404203">
      <w:pPr>
        <w:rPr>
          <w:rFonts w:ascii="Arial" w:hAnsi="Arial" w:cs="Arial"/>
          <w:sz w:val="24"/>
          <w:szCs w:val="24"/>
        </w:rPr>
      </w:pPr>
      <w:r w:rsidRPr="00404203">
        <w:rPr>
          <w:rFonts w:ascii="Arial" w:hAnsi="Arial" w:cs="Arial"/>
          <w:sz w:val="24"/>
          <w:szCs w:val="24"/>
        </w:rPr>
        <w:t>&lt;input type=hidden name="UID" value="GB"&gt;</w:t>
      </w:r>
    </w:p>
    <w:p w:rsidR="00ED3D4A" w:rsidRPr="00404203" w:rsidRDefault="00ED3D4A" w:rsidP="00404203">
      <w:pPr>
        <w:rPr>
          <w:rFonts w:ascii="Arial" w:hAnsi="Arial" w:cs="Arial"/>
          <w:sz w:val="24"/>
          <w:szCs w:val="24"/>
        </w:rPr>
      </w:pPr>
      <w:r w:rsidRPr="00404203">
        <w:rPr>
          <w:rFonts w:ascii="Arial" w:hAnsi="Arial" w:cs="Arial"/>
          <w:sz w:val="24"/>
          <w:szCs w:val="24"/>
        </w:rPr>
        <w:t>&lt;div style="text-align: center; padding:10px; padding-bottom:0px; font-family: 'Arial'; color: #ffffff; font-size: 10pt;"&gt;Subscribe to My List and Get a Free Gift&lt;/div&gt;&lt;table style="margin: auto;" cellspacing=10&gt;</w:t>
      </w:r>
    </w:p>
    <w:p w:rsidR="00ED3D4A" w:rsidRPr="00404203" w:rsidRDefault="00ED3D4A" w:rsidP="00404203">
      <w:pPr>
        <w:rPr>
          <w:rFonts w:ascii="Arial" w:hAnsi="Arial" w:cs="Arial"/>
          <w:sz w:val="24"/>
          <w:szCs w:val="24"/>
        </w:rPr>
      </w:pPr>
      <w:r w:rsidRPr="00404203">
        <w:rPr>
          <w:rFonts w:ascii="Arial" w:hAnsi="Arial" w:cs="Arial"/>
          <w:sz w:val="24"/>
          <w:szCs w:val="24"/>
        </w:rPr>
        <w:t>&lt;tr&gt;&lt;td&gt;&lt;span style="font-family: 'Arial'; color: #ffffff; font-size: 10pt;"&gt;Name:&lt;/span&gt;&lt;/nobr&gt;&lt;/td&gt;&lt;td align=right&gt;&lt;input type="text" name="name" style="width: 90pt;  font-size: 10pt;  line-height: 10pt;" &gt;&lt;/td&gt;&lt;/tr&gt;&lt;tr&gt;&lt;td&gt;&lt;span style="font-family: 'Arial'; color: #ffffff; font-size: 10pt;"&gt;Email:&lt;/span&gt;&lt;/td&gt;&lt;td align=right&gt;&lt;input type="email" name="email" style="width: 90pt;  font-size: 10pt;  line-height: 10pt;" required&gt;&lt;/td&gt;&lt;/tr&gt;</w:t>
      </w:r>
    </w:p>
    <w:p w:rsidR="00ED3D4A" w:rsidRPr="00404203" w:rsidRDefault="00ED3D4A" w:rsidP="00404203">
      <w:pPr>
        <w:rPr>
          <w:rFonts w:ascii="Arial" w:hAnsi="Arial" w:cs="Arial"/>
          <w:sz w:val="24"/>
          <w:szCs w:val="24"/>
        </w:rPr>
      </w:pPr>
      <w:r w:rsidRPr="00404203">
        <w:rPr>
          <w:rFonts w:ascii="Arial" w:hAnsi="Arial" w:cs="Arial"/>
          <w:sz w:val="24"/>
          <w:szCs w:val="24"/>
        </w:rPr>
        <w:t>&lt;tr&gt;&lt;td colspan=2 align=center&gt;</w:t>
      </w:r>
    </w:p>
    <w:p w:rsidR="00ED3D4A" w:rsidRPr="00404203" w:rsidRDefault="00ED3D4A" w:rsidP="00404203">
      <w:pPr>
        <w:rPr>
          <w:rFonts w:ascii="Arial" w:hAnsi="Arial" w:cs="Arial"/>
          <w:sz w:val="24"/>
          <w:szCs w:val="24"/>
        </w:rPr>
      </w:pPr>
      <w:r w:rsidRPr="00404203">
        <w:rPr>
          <w:rFonts w:ascii="Arial" w:hAnsi="Arial" w:cs="Arial"/>
          <w:sz w:val="24"/>
          <w:szCs w:val="24"/>
        </w:rPr>
        <w:t>&lt;button type="submit" style="border-radius: 2px; padding: 3px; border: none; background-color: #0505ff; color: #ffffff; font-size: 12pt; font-family: 'Arial';"&gt;Subscribe&lt;/button&gt;&lt;/td&gt;&lt;/tr&gt;</w:t>
      </w:r>
    </w:p>
    <w:p w:rsidR="00ED3D4A" w:rsidRPr="00404203" w:rsidRDefault="00ED3D4A" w:rsidP="00404203">
      <w:pPr>
        <w:rPr>
          <w:rFonts w:ascii="Arial" w:hAnsi="Arial" w:cs="Arial"/>
          <w:sz w:val="24"/>
          <w:szCs w:val="24"/>
        </w:rPr>
      </w:pPr>
      <w:r w:rsidRPr="00404203">
        <w:rPr>
          <w:rFonts w:ascii="Arial" w:hAnsi="Arial" w:cs="Arial"/>
          <w:sz w:val="24"/>
          <w:szCs w:val="24"/>
        </w:rPr>
        <w:t>&lt;/table&gt;</w:t>
      </w:r>
    </w:p>
    <w:p w:rsidR="00ED3D4A" w:rsidRPr="00404203" w:rsidRDefault="00ED3D4A" w:rsidP="00404203">
      <w:pPr>
        <w:rPr>
          <w:rFonts w:ascii="Arial" w:hAnsi="Arial" w:cs="Arial"/>
          <w:sz w:val="24"/>
          <w:szCs w:val="24"/>
        </w:rPr>
      </w:pPr>
      <w:r w:rsidRPr="00404203">
        <w:rPr>
          <w:rFonts w:ascii="Arial" w:hAnsi="Arial" w:cs="Arial"/>
          <w:sz w:val="24"/>
          <w:szCs w:val="24"/>
        </w:rPr>
        <w:t>&lt;/form&gt;</w:t>
      </w:r>
    </w:p>
    <w:p w:rsidR="00ED3D4A" w:rsidRDefault="00ED3D4A" w:rsidP="00404203">
      <w:pPr>
        <w:rPr>
          <w:rFonts w:ascii="Arial" w:hAnsi="Arial" w:cs="Arial"/>
          <w:sz w:val="24"/>
          <w:szCs w:val="24"/>
        </w:rPr>
      </w:pPr>
      <w:r w:rsidRPr="00404203">
        <w:rPr>
          <w:rFonts w:ascii="Arial" w:hAnsi="Arial" w:cs="Arial"/>
          <w:sz w:val="24"/>
          <w:szCs w:val="24"/>
        </w:rPr>
        <w:t>&lt;/div&gt;</w:t>
      </w:r>
      <w:bookmarkEnd w:id="5"/>
    </w:p>
    <w:sectPr w:rsidR="00ED3D4A" w:rsidSect="0047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2DC0"/>
    <w:rsid w:val="00041311"/>
    <w:rsid w:val="000429CA"/>
    <w:rsid w:val="00055C69"/>
    <w:rsid w:val="00065C3A"/>
    <w:rsid w:val="00067CBD"/>
    <w:rsid w:val="000E07DA"/>
    <w:rsid w:val="00147999"/>
    <w:rsid w:val="001718EC"/>
    <w:rsid w:val="00173C9D"/>
    <w:rsid w:val="001A79F5"/>
    <w:rsid w:val="001F713A"/>
    <w:rsid w:val="0020002D"/>
    <w:rsid w:val="00213801"/>
    <w:rsid w:val="00247C7F"/>
    <w:rsid w:val="00296B53"/>
    <w:rsid w:val="002C3470"/>
    <w:rsid w:val="002D740B"/>
    <w:rsid w:val="002D7A38"/>
    <w:rsid w:val="0033764F"/>
    <w:rsid w:val="0037751C"/>
    <w:rsid w:val="00377F99"/>
    <w:rsid w:val="0039246C"/>
    <w:rsid w:val="003C122F"/>
    <w:rsid w:val="003D0D9E"/>
    <w:rsid w:val="003E1188"/>
    <w:rsid w:val="003F13DA"/>
    <w:rsid w:val="003F60C4"/>
    <w:rsid w:val="00404203"/>
    <w:rsid w:val="00455A7F"/>
    <w:rsid w:val="0045769F"/>
    <w:rsid w:val="00460A41"/>
    <w:rsid w:val="00473679"/>
    <w:rsid w:val="00496EAD"/>
    <w:rsid w:val="004A0394"/>
    <w:rsid w:val="004C4080"/>
    <w:rsid w:val="00513CE0"/>
    <w:rsid w:val="00526946"/>
    <w:rsid w:val="0053006E"/>
    <w:rsid w:val="005678B7"/>
    <w:rsid w:val="00594461"/>
    <w:rsid w:val="0059647E"/>
    <w:rsid w:val="00597DAD"/>
    <w:rsid w:val="005A29F6"/>
    <w:rsid w:val="005B41E2"/>
    <w:rsid w:val="005B7BB3"/>
    <w:rsid w:val="005D29C6"/>
    <w:rsid w:val="005F194A"/>
    <w:rsid w:val="00626E43"/>
    <w:rsid w:val="0063454A"/>
    <w:rsid w:val="00683D90"/>
    <w:rsid w:val="006851D0"/>
    <w:rsid w:val="0069428A"/>
    <w:rsid w:val="006C4105"/>
    <w:rsid w:val="006C64D1"/>
    <w:rsid w:val="007035B2"/>
    <w:rsid w:val="00744DC8"/>
    <w:rsid w:val="00760887"/>
    <w:rsid w:val="00762A07"/>
    <w:rsid w:val="00773A64"/>
    <w:rsid w:val="00776CC7"/>
    <w:rsid w:val="00784364"/>
    <w:rsid w:val="007934B9"/>
    <w:rsid w:val="007C02FA"/>
    <w:rsid w:val="00801459"/>
    <w:rsid w:val="00806004"/>
    <w:rsid w:val="00813912"/>
    <w:rsid w:val="00824640"/>
    <w:rsid w:val="0082636C"/>
    <w:rsid w:val="00853B20"/>
    <w:rsid w:val="008A3C65"/>
    <w:rsid w:val="008A6EA0"/>
    <w:rsid w:val="008B17A8"/>
    <w:rsid w:val="008F0CD4"/>
    <w:rsid w:val="0092784A"/>
    <w:rsid w:val="00957079"/>
    <w:rsid w:val="009B6DD6"/>
    <w:rsid w:val="009C3C2F"/>
    <w:rsid w:val="009D087C"/>
    <w:rsid w:val="009D15C3"/>
    <w:rsid w:val="009E0F90"/>
    <w:rsid w:val="009E4B62"/>
    <w:rsid w:val="00A136EB"/>
    <w:rsid w:val="00A40416"/>
    <w:rsid w:val="00A67CAB"/>
    <w:rsid w:val="00A80211"/>
    <w:rsid w:val="00A81A37"/>
    <w:rsid w:val="00A86B4B"/>
    <w:rsid w:val="00AA4F7F"/>
    <w:rsid w:val="00AB0FFF"/>
    <w:rsid w:val="00AD4518"/>
    <w:rsid w:val="00AF6B25"/>
    <w:rsid w:val="00B02CCF"/>
    <w:rsid w:val="00B120E9"/>
    <w:rsid w:val="00B16436"/>
    <w:rsid w:val="00B16B84"/>
    <w:rsid w:val="00B210B3"/>
    <w:rsid w:val="00B56D12"/>
    <w:rsid w:val="00B66DB7"/>
    <w:rsid w:val="00B82CA8"/>
    <w:rsid w:val="00BA67DA"/>
    <w:rsid w:val="00BF24FA"/>
    <w:rsid w:val="00C1225A"/>
    <w:rsid w:val="00C635A0"/>
    <w:rsid w:val="00C76D9B"/>
    <w:rsid w:val="00CC47F6"/>
    <w:rsid w:val="00D160F8"/>
    <w:rsid w:val="00D36619"/>
    <w:rsid w:val="00D55C31"/>
    <w:rsid w:val="00D8093D"/>
    <w:rsid w:val="00DA5944"/>
    <w:rsid w:val="00DB5AF3"/>
    <w:rsid w:val="00DD7722"/>
    <w:rsid w:val="00DE4D0E"/>
    <w:rsid w:val="00DF0DE6"/>
    <w:rsid w:val="00E236CD"/>
    <w:rsid w:val="00E2577E"/>
    <w:rsid w:val="00E35D32"/>
    <w:rsid w:val="00EB2866"/>
    <w:rsid w:val="00EC6F63"/>
    <w:rsid w:val="00ED3D4A"/>
    <w:rsid w:val="00F32DC0"/>
    <w:rsid w:val="00F37680"/>
    <w:rsid w:val="00FC1E08"/>
    <w:rsid w:val="00FC5384"/>
    <w:rsid w:val="00FE7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7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rsid w:val="00B16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43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5F194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513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98</TotalTime>
  <Pages>2</Pages>
  <Words>363</Words>
  <Characters>2071</Characters>
  <Application>Microsoft Office Outlook</Application>
  <DocSecurity>0</DocSecurity>
  <Lines>0</Lines>
  <Paragraphs>0</Paragraphs>
  <ScaleCrop>false</ScaleCrop>
  <Company>Sanctuary Inc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Gentile</dc:creator>
  <cp:keywords/>
  <dc:description/>
  <cp:lastModifiedBy>TheEmperor</cp:lastModifiedBy>
  <cp:revision>13</cp:revision>
  <dcterms:created xsi:type="dcterms:W3CDTF">2015-01-28T14:27:00Z</dcterms:created>
  <dcterms:modified xsi:type="dcterms:W3CDTF">2015-02-07T04:27:00Z</dcterms:modified>
</cp:coreProperties>
</file>